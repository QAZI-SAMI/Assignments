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line="276" w:lineRule="auto"/>
        <w:jc w:val="center"/>
        <w:rPr>
          <w:rFonts w:ascii="Aptos" w:hAnsi="Aptos" w:cs="Times New Roman"/>
          <w:sz w:val="40"/>
          <w:szCs w:val="40"/>
        </w:rPr>
      </w:pPr>
      <w:r>
        <w:rPr>
          <w:rFonts w:ascii="Aptos" w:hAnsi="Aptos" w:cs="Times New Roman"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-565150</wp:posOffset>
            </wp:positionV>
            <wp:extent cx="1835785" cy="1832610"/>
            <wp:effectExtent l="76200" t="76200" r="69215" b="4159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1832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1">
                          <a:lumMod val="20000"/>
                          <a:lumOff val="80000"/>
                          <a:alpha val="40000"/>
                        </a:schemeClr>
                      </a:glow>
                      <a:reflection stA="99000" endPos="23000" dir="5400000" sy="-100000" algn="bl" rotWithShape="0"/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Aptos" w:hAnsi="Aptos" w:cs="Times New Roman"/>
          <w:sz w:val="40"/>
          <w:szCs w:val="40"/>
        </w:rPr>
        <w:t>COMSATS University Islamabad</w:t>
      </w:r>
    </w:p>
    <w:p>
      <w:pPr>
        <w:pStyle w:val="12"/>
        <w:spacing w:line="276" w:lineRule="auto"/>
        <w:ind w:firstLine="570" w:firstLineChars="150"/>
        <w:jc w:val="center"/>
        <w:rPr>
          <w:rFonts w:ascii="Aptos" w:hAnsi="Aptos" w:cs="Times New Roman"/>
          <w:sz w:val="40"/>
          <w:szCs w:val="40"/>
        </w:rPr>
      </w:pPr>
      <w:r>
        <w:rPr>
          <w:rFonts w:ascii="Aptos" w:hAnsi="Aptos" w:cs="Times New Roman"/>
          <w:sz w:val="40"/>
          <w:szCs w:val="40"/>
        </w:rPr>
        <w:t>Abbottabad campus</w:t>
      </w:r>
    </w:p>
    <w:p>
      <w:pPr>
        <w:spacing w:after="0" w:line="276" w:lineRule="auto"/>
        <w:rPr>
          <w:rFonts w:ascii="Aptos" w:hAnsi="Aptos"/>
        </w:rPr>
      </w:pPr>
    </w:p>
    <w:p>
      <w:pPr>
        <w:spacing w:after="0" w:line="276" w:lineRule="auto"/>
        <w:rPr>
          <w:rFonts w:ascii="Aptos" w:hAnsi="Aptos"/>
        </w:rPr>
      </w:pPr>
      <w:r>
        <w:rPr>
          <w:rFonts w:ascii="Aptos" w:hAnsi="Aptos" w:cs="Times New Roman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4093845</wp:posOffset>
                </wp:positionV>
                <wp:extent cx="6758305" cy="5229860"/>
                <wp:effectExtent l="6350" t="6350" r="1714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305" cy="5229860"/>
                        </a:xfrm>
                        <a:prstGeom prst="rect">
                          <a:avLst/>
                        </a:prstGeom>
                        <a:solidFill>
                          <a:srgbClr val="91CEF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rFonts w:hint="default" w:ascii="Aptos" w:hAnsi="Aptos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sz w:val="56"/>
                                <w:szCs w:val="56"/>
                              </w:rPr>
                              <w:t>ASSIGNMENT</w:t>
                            </w:r>
                            <w:r>
                              <w:rPr>
                                <w:rFonts w:hint="default" w:ascii="Aptos" w:hAnsi="Aptos"/>
                                <w:sz w:val="56"/>
                                <w:szCs w:val="56"/>
                                <w:lang w:val="en-US"/>
                              </w:rPr>
                              <w:t>#1</w:t>
                            </w:r>
                          </w:p>
                          <w:p>
                            <w:pPr>
                              <w:spacing w:line="276" w:lineRule="auto"/>
                              <w:jc w:val="both"/>
                              <w:rPr>
                                <w:rFonts w:hint="default"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SUBJECT:</w:t>
                            </w: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Design Pattern</w:t>
                            </w:r>
                          </w:p>
                          <w:p>
                            <w:pPr>
                              <w:spacing w:line="276" w:lineRule="auto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SUBMITTED BY:</w:t>
                            </w: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Asad Waseem</w:t>
                            </w:r>
                          </w:p>
                          <w:p>
                            <w:pPr>
                              <w:spacing w:line="276" w:lineRule="auto"/>
                              <w:jc w:val="both"/>
                              <w:rPr>
                                <w:rFonts w:hint="default"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SUBMITTED BY:</w:t>
                            </w: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Aptos" w:hAnsi="Aptos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Sami ul haq Qazi</w:t>
                            </w:r>
                          </w:p>
                          <w:p>
                            <w:pPr>
                              <w:spacing w:line="276" w:lineRule="auto"/>
                              <w:jc w:val="both"/>
                              <w:rPr>
                                <w:rFonts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REGISTRATION NO:</w:t>
                            </w: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FA20-BSE-153</w:t>
                            </w:r>
                          </w:p>
                          <w:p>
                            <w:pPr>
                              <w:spacing w:line="276" w:lineRule="auto"/>
                              <w:jc w:val="both"/>
                              <w:rPr>
                                <w:rFonts w:hint="default"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REGISTRATION NO:</w:t>
                            </w: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FA20-BSE-</w:t>
                            </w:r>
                            <w:r>
                              <w:rPr>
                                <w:rFonts w:hint="default"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024</w:t>
                            </w:r>
                          </w:p>
                          <w:p>
                            <w:pPr>
                              <w:spacing w:line="276" w:lineRule="auto"/>
                              <w:jc w:val="both"/>
                              <w:rPr>
                                <w:rFonts w:ascii="Aptos" w:hAnsi="Aptos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DATE:</w:t>
                            </w: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ptos" w:hAnsi="Aptos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DATE \@ "dddd, dd MMMM yyyy" </w:instrText>
                            </w:r>
                            <w:r>
                              <w:rPr>
                                <w:rFonts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Wednesday, 2</w:t>
                            </w:r>
                            <w:r>
                              <w:rPr>
                                <w:rFonts w:hint="default"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October 2023</w:t>
                            </w:r>
                            <w:r>
                              <w:rPr>
                                <w:rFonts w:ascii="Aptos" w:hAnsi="Aptos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22.35pt;height:411.8pt;width:532.15pt;mso-position-horizontal:center;mso-position-horizontal-relative:margin;mso-position-vertical-relative:page;z-index:-251656192;v-text-anchor:middle;mso-width-relative:page;mso-height-relative:page;" fillcolor="#91CEF3" filled="t" stroked="t" coordsize="21600,21600" o:gfxdata="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LbCZuHXAAAACgEAAA8AAAAAAAAAAQAgAAAAIgAAAGRycy9k&#10;b3ducmV2LnhtbFBLAQIUABQAAAAIAIdO4kBDMYpmdQIAAAwFAAAOAAAAAAAAAAEAIAAAACYBAABk&#10;cnMvZTJvRG9jLnhtbFBLBQYAAAAABgAGAFkBAAAN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rFonts w:hint="default" w:ascii="Aptos" w:hAnsi="Aptos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Aptos" w:hAnsi="Aptos"/>
                          <w:sz w:val="56"/>
                          <w:szCs w:val="56"/>
                        </w:rPr>
                        <w:t>ASSIGNMENT</w:t>
                      </w:r>
                      <w:r>
                        <w:rPr>
                          <w:rFonts w:hint="default" w:ascii="Aptos" w:hAnsi="Aptos"/>
                          <w:sz w:val="56"/>
                          <w:szCs w:val="56"/>
                          <w:lang w:val="en-US"/>
                        </w:rPr>
                        <w:t>#1</w:t>
                      </w:r>
                    </w:p>
                    <w:p>
                      <w:pPr>
                        <w:spacing w:line="276" w:lineRule="auto"/>
                        <w:jc w:val="both"/>
                        <w:rPr>
                          <w:rFonts w:hint="default"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SUBJECT:</w:t>
                      </w: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Design Pattern</w:t>
                      </w:r>
                    </w:p>
                    <w:p>
                      <w:pPr>
                        <w:spacing w:line="276" w:lineRule="auto"/>
                        <w:jc w:val="both"/>
                        <w:rPr>
                          <w:rFonts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SUBMITTED BY:</w:t>
                      </w: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Asad Waseem</w:t>
                      </w:r>
                    </w:p>
                    <w:p>
                      <w:pPr>
                        <w:spacing w:line="276" w:lineRule="auto"/>
                        <w:jc w:val="both"/>
                        <w:rPr>
                          <w:rFonts w:hint="default"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SUBMITTED BY:</w:t>
                      </w: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Aptos" w:hAnsi="Aptos" w:cs="Times New Roman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Sami ul haq Qazi</w:t>
                      </w:r>
                    </w:p>
                    <w:p>
                      <w:pPr>
                        <w:spacing w:line="276" w:lineRule="auto"/>
                        <w:jc w:val="both"/>
                        <w:rPr>
                          <w:rFonts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REGISTRATION NO:</w:t>
                      </w: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FA20-BSE-153</w:t>
                      </w:r>
                    </w:p>
                    <w:p>
                      <w:pPr>
                        <w:spacing w:line="276" w:lineRule="auto"/>
                        <w:jc w:val="both"/>
                        <w:rPr>
                          <w:rFonts w:hint="default"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REGISTRATION NO:</w:t>
                      </w: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FA20-BSE-</w:t>
                      </w:r>
                      <w:r>
                        <w:rPr>
                          <w:rFonts w:hint="default"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024</w:t>
                      </w:r>
                    </w:p>
                    <w:p>
                      <w:pPr>
                        <w:spacing w:line="276" w:lineRule="auto"/>
                        <w:jc w:val="both"/>
                        <w:rPr>
                          <w:rFonts w:ascii="Aptos" w:hAnsi="Aptos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DATE:</w:t>
                      </w: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ptos" w:hAnsi="Aptos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DATE \@ "dddd, dd MMMM yyyy" </w:instrText>
                      </w:r>
                      <w:r>
                        <w:rPr>
                          <w:rFonts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Wednesday, 2</w:t>
                      </w:r>
                      <w:r>
                        <w:rPr>
                          <w:rFonts w:hint="default"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October 2023</w:t>
                      </w:r>
                      <w:r>
                        <w:rPr>
                          <w:rFonts w:ascii="Aptos" w:hAnsi="Aptos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 w:line="276" w:lineRule="auto"/>
        <w:rPr>
          <w:rFonts w:ascii="Aptos" w:hAnsi="Aptos"/>
        </w:rPr>
      </w:pPr>
    </w:p>
    <w:p>
      <w:pPr>
        <w:spacing w:after="0" w:line="276" w:lineRule="auto"/>
        <w:rPr>
          <w:rFonts w:ascii="Aptos" w:hAnsi="Aptos"/>
        </w:rPr>
      </w:pPr>
    </w:p>
    <w:p>
      <w:pPr>
        <w:spacing w:after="0" w:line="276" w:lineRule="auto"/>
        <w:rPr>
          <w:rFonts w:ascii="Aptos" w:hAnsi="Aptos"/>
        </w:rPr>
      </w:pPr>
    </w:p>
    <w:p>
      <w:pPr>
        <w:tabs>
          <w:tab w:val="left" w:pos="6495"/>
        </w:tabs>
        <w:spacing w:after="0" w:line="276" w:lineRule="auto"/>
        <w:rPr>
          <w:rFonts w:ascii="Aptos" w:hAnsi="Aptos"/>
        </w:rPr>
      </w:pPr>
    </w:p>
    <w:p>
      <w:pPr>
        <w:spacing w:after="0" w:line="276" w:lineRule="auto"/>
        <w:rPr>
          <w:rFonts w:ascii="Aptos" w:hAnsi="Aptos"/>
        </w:rPr>
      </w:pPr>
    </w:p>
    <w:p>
      <w:pPr>
        <w:spacing w:after="0" w:line="276" w:lineRule="auto"/>
        <w:rPr>
          <w:rFonts w:ascii="Aptos" w:hAnsi="Aptos"/>
        </w:rPr>
      </w:pPr>
    </w:p>
    <w:p>
      <w:pPr>
        <w:spacing w:after="0" w:line="276" w:lineRule="auto"/>
        <w:rPr>
          <w:rFonts w:ascii="Aptos" w:hAnsi="Aptos"/>
        </w:rPr>
      </w:pPr>
    </w:p>
    <w:p>
      <w:pPr>
        <w:spacing w:after="0" w:line="276" w:lineRule="auto"/>
        <w:rPr>
          <w:rFonts w:ascii="Aptos" w:hAnsi="Aptos"/>
        </w:rPr>
      </w:pPr>
    </w:p>
    <w:p>
      <w:pPr>
        <w:spacing w:after="0" w:line="276" w:lineRule="auto"/>
        <w:rPr>
          <w:rFonts w:ascii="Aptos" w:hAnsi="Aptos"/>
        </w:rPr>
      </w:pPr>
    </w:p>
    <w:p>
      <w:pPr>
        <w:spacing w:after="0" w:line="276" w:lineRule="auto"/>
        <w:rPr>
          <w:rFonts w:ascii="Aptos" w:hAnsi="Aptos"/>
        </w:rPr>
      </w:pPr>
    </w:p>
    <w:p>
      <w:pPr>
        <w:tabs>
          <w:tab w:val="left" w:pos="2145"/>
        </w:tabs>
        <w:spacing w:after="0" w:line="276" w:lineRule="auto"/>
        <w:rPr>
          <w:rFonts w:ascii="Aptos" w:hAnsi="Aptos" w:cs="Times New Roman" w:eastAsiaTheme="majorEastAsia"/>
          <w:spacing w:val="-10"/>
          <w:kern w:val="28"/>
          <w:sz w:val="68"/>
          <w:szCs w:val="68"/>
        </w:rPr>
      </w:pPr>
    </w:p>
    <w:p>
      <w:pPr>
        <w:spacing w:after="0" w:line="276" w:lineRule="auto"/>
        <w:rPr>
          <w:rFonts w:ascii="Aptos" w:hAnsi="Aptos" w:cs="Times New Roman" w:eastAsiaTheme="majorEastAsia"/>
          <w:spacing w:val="-10"/>
          <w:kern w:val="28"/>
          <w:sz w:val="68"/>
          <w:szCs w:val="68"/>
        </w:rPr>
      </w:pPr>
      <w:r>
        <w:rPr>
          <w:rFonts w:ascii="Aptos" w:hAnsi="Aptos" w:cs="Times New Roman" w:eastAsiaTheme="majorEastAsia"/>
          <w:spacing w:val="-10"/>
          <w:kern w:val="28"/>
          <w:sz w:val="68"/>
          <w:szCs w:val="68"/>
        </w:rPr>
        <w:br w:type="page"/>
      </w:r>
    </w:p>
    <w:p>
      <w:pPr>
        <w:pStyle w:val="3"/>
        <w:numPr>
          <w:numId w:val="0"/>
        </w:numPr>
        <w:spacing w:after="0" w:line="276" w:lineRule="auto"/>
        <w:jc w:val="left"/>
        <w:rPr>
          <w:rFonts w:ascii="Aptos" w:hAnsi="Aptos" w:cstheme="minorBidi"/>
          <w:b/>
          <w:bCs w:val="0"/>
          <w:color w:val="auto"/>
          <w:sz w:val="36"/>
          <w:szCs w:val="36"/>
        </w:rPr>
      </w:pPr>
      <w:r>
        <w:rPr>
          <w:rFonts w:hint="default" w:ascii="Aptos" w:hAnsi="Aptos" w:cstheme="minorBidi"/>
          <w:b/>
          <w:bCs w:val="0"/>
          <w:color w:val="auto"/>
          <w:sz w:val="36"/>
          <w:szCs w:val="36"/>
          <w:lang w:val="en-US"/>
        </w:rPr>
        <w:t>Class Diagram</w:t>
      </w:r>
      <w:r>
        <w:rPr>
          <w:rFonts w:ascii="Aptos" w:hAnsi="Aptos" w:cstheme="minorBidi"/>
          <w:b/>
          <w:bCs w:val="0"/>
          <w:color w:val="auto"/>
          <w:sz w:val="36"/>
          <w:szCs w:val="36"/>
        </w:rPr>
        <w:t>:</w:t>
      </w:r>
    </w:p>
    <w:p>
      <w:pPr>
        <w:rPr>
          <w:rFonts w:hint="default" w:ascii="Aptos" w:hAnsi="Aptos" w:cstheme="minorBidi"/>
          <w:b/>
          <w:bCs w:val="0"/>
          <w:color w:val="auto"/>
          <w:sz w:val="36"/>
          <w:szCs w:val="36"/>
          <w:lang w:val="en-US"/>
        </w:rPr>
      </w:pPr>
      <w:r>
        <w:rPr>
          <w:rFonts w:hint="default" w:ascii="Aptos" w:hAnsi="Aptos" w:cstheme="minorBidi"/>
          <w:b/>
          <w:bCs w:val="0"/>
          <w:color w:val="auto"/>
          <w:sz w:val="36"/>
          <w:szCs w:val="36"/>
          <w:lang w:val="en-US"/>
        </w:rPr>
        <w:t>Hospital Management System</w:t>
      </w:r>
    </w:p>
    <w:p>
      <w:pPr>
        <w:rPr>
          <w:rFonts w:hint="default" w:ascii="Aptos" w:hAnsi="Aptos" w:cstheme="minorBidi"/>
          <w:b/>
          <w:bCs w:val="0"/>
          <w:color w:val="auto"/>
          <w:sz w:val="36"/>
          <w:szCs w:val="36"/>
          <w:lang w:val="en-US"/>
        </w:rPr>
      </w:pPr>
      <w:r>
        <w:rPr>
          <w:rFonts w:hint="default" w:ascii="Aptos" w:hAnsi="Aptos" w:cstheme="minorBidi"/>
          <w:b/>
          <w:bCs w:val="0"/>
          <w:color w:val="auto"/>
          <w:sz w:val="36"/>
          <w:szCs w:val="36"/>
          <w:lang w:val="en-US"/>
        </w:rPr>
        <w:drawing>
          <wp:inline distT="0" distB="0" distL="114300" distR="114300">
            <wp:extent cx="6464935" cy="5835015"/>
            <wp:effectExtent l="0" t="0" r="12065" b="6985"/>
            <wp:docPr id="3" name="Picture 3" descr="Assignment#1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ignment#1 Desig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spacing w:after="0" w:line="276" w:lineRule="auto"/>
        <w:jc w:val="left"/>
        <w:rPr>
          <w:rFonts w:ascii="Aptos" w:hAnsi="Aptos" w:cstheme="minorBidi"/>
          <w:b/>
          <w:color w:val="auto"/>
          <w:sz w:val="36"/>
          <w:szCs w:val="36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624" w:footer="624" w:gutter="0"/>
      <w:pgBorders w:offsetFrom="page">
        <w:top w:val="threeDEmboss" w:color="auto" w:sz="24" w:space="24"/>
        <w:left w:val="threeDEmboss" w:color="auto" w:sz="24" w:space="24"/>
        <w:bottom w:val="threeDEngrave" w:color="auto" w:sz="24" w:space="24"/>
        <w:right w:val="threeDEngrave" w:color="auto" w:sz="24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MrEwMrAwNDSyNDJU0lEKTi0uzszPAykwrwUAIoMb/SwAAAA="/>
  </w:docVars>
  <w:rsids>
    <w:rsidRoot w:val="00072392"/>
    <w:rsid w:val="00005776"/>
    <w:rsid w:val="00055FE1"/>
    <w:rsid w:val="00062D26"/>
    <w:rsid w:val="00063F7F"/>
    <w:rsid w:val="00072392"/>
    <w:rsid w:val="000937F0"/>
    <w:rsid w:val="000C0270"/>
    <w:rsid w:val="000D26A6"/>
    <w:rsid w:val="000D4BF4"/>
    <w:rsid w:val="000E5711"/>
    <w:rsid w:val="001A3D1C"/>
    <w:rsid w:val="001C2680"/>
    <w:rsid w:val="001D7983"/>
    <w:rsid w:val="0021023A"/>
    <w:rsid w:val="00215B67"/>
    <w:rsid w:val="00235559"/>
    <w:rsid w:val="002410CD"/>
    <w:rsid w:val="0025690D"/>
    <w:rsid w:val="002658AF"/>
    <w:rsid w:val="002912EF"/>
    <w:rsid w:val="0029543B"/>
    <w:rsid w:val="002E1FE4"/>
    <w:rsid w:val="00302E2F"/>
    <w:rsid w:val="00305D73"/>
    <w:rsid w:val="0032088A"/>
    <w:rsid w:val="0034267B"/>
    <w:rsid w:val="003770BD"/>
    <w:rsid w:val="00383EEC"/>
    <w:rsid w:val="003921CE"/>
    <w:rsid w:val="00392582"/>
    <w:rsid w:val="003C7860"/>
    <w:rsid w:val="003D2D12"/>
    <w:rsid w:val="003D3B90"/>
    <w:rsid w:val="004053F8"/>
    <w:rsid w:val="00414AFE"/>
    <w:rsid w:val="0042022A"/>
    <w:rsid w:val="00455E32"/>
    <w:rsid w:val="0048528D"/>
    <w:rsid w:val="004B39FE"/>
    <w:rsid w:val="004C75A4"/>
    <w:rsid w:val="004F702B"/>
    <w:rsid w:val="00535137"/>
    <w:rsid w:val="005504D9"/>
    <w:rsid w:val="00552F78"/>
    <w:rsid w:val="00553F35"/>
    <w:rsid w:val="00557F87"/>
    <w:rsid w:val="0056617E"/>
    <w:rsid w:val="00570308"/>
    <w:rsid w:val="005C7900"/>
    <w:rsid w:val="00610FDA"/>
    <w:rsid w:val="00632224"/>
    <w:rsid w:val="0065200F"/>
    <w:rsid w:val="00653041"/>
    <w:rsid w:val="00661147"/>
    <w:rsid w:val="006667B2"/>
    <w:rsid w:val="0067096F"/>
    <w:rsid w:val="006757DD"/>
    <w:rsid w:val="00675A14"/>
    <w:rsid w:val="006849CE"/>
    <w:rsid w:val="0069391E"/>
    <w:rsid w:val="00694674"/>
    <w:rsid w:val="006B4AE1"/>
    <w:rsid w:val="006E0056"/>
    <w:rsid w:val="00731782"/>
    <w:rsid w:val="00735456"/>
    <w:rsid w:val="00737DC4"/>
    <w:rsid w:val="0078695B"/>
    <w:rsid w:val="00792ADF"/>
    <w:rsid w:val="007A784B"/>
    <w:rsid w:val="007B0718"/>
    <w:rsid w:val="007C1E09"/>
    <w:rsid w:val="007E0530"/>
    <w:rsid w:val="007E1085"/>
    <w:rsid w:val="007F025F"/>
    <w:rsid w:val="00871EE2"/>
    <w:rsid w:val="008B74F3"/>
    <w:rsid w:val="008B75B4"/>
    <w:rsid w:val="008B7C5C"/>
    <w:rsid w:val="008C3EB3"/>
    <w:rsid w:val="008D3C51"/>
    <w:rsid w:val="008E7885"/>
    <w:rsid w:val="008F41C2"/>
    <w:rsid w:val="008F48EC"/>
    <w:rsid w:val="0092100B"/>
    <w:rsid w:val="00922B70"/>
    <w:rsid w:val="00970B07"/>
    <w:rsid w:val="00976C87"/>
    <w:rsid w:val="009A4AE6"/>
    <w:rsid w:val="00A17E61"/>
    <w:rsid w:val="00A27543"/>
    <w:rsid w:val="00A377D9"/>
    <w:rsid w:val="00A64533"/>
    <w:rsid w:val="00A80036"/>
    <w:rsid w:val="00A822AF"/>
    <w:rsid w:val="00A90BBC"/>
    <w:rsid w:val="00AD2E8A"/>
    <w:rsid w:val="00AE243C"/>
    <w:rsid w:val="00AE782A"/>
    <w:rsid w:val="00B2120C"/>
    <w:rsid w:val="00B2693B"/>
    <w:rsid w:val="00B57F49"/>
    <w:rsid w:val="00B613D9"/>
    <w:rsid w:val="00B753E1"/>
    <w:rsid w:val="00B77D3E"/>
    <w:rsid w:val="00B858E6"/>
    <w:rsid w:val="00BC301D"/>
    <w:rsid w:val="00BD5598"/>
    <w:rsid w:val="00C05C1E"/>
    <w:rsid w:val="00C07A76"/>
    <w:rsid w:val="00C30886"/>
    <w:rsid w:val="00C66433"/>
    <w:rsid w:val="00C668AA"/>
    <w:rsid w:val="00C822F7"/>
    <w:rsid w:val="00CA22D8"/>
    <w:rsid w:val="00CB0381"/>
    <w:rsid w:val="00CB31A6"/>
    <w:rsid w:val="00CC05C2"/>
    <w:rsid w:val="00CE5B0E"/>
    <w:rsid w:val="00CE67C3"/>
    <w:rsid w:val="00D03B20"/>
    <w:rsid w:val="00D23807"/>
    <w:rsid w:val="00D64F98"/>
    <w:rsid w:val="00D66D54"/>
    <w:rsid w:val="00DD3407"/>
    <w:rsid w:val="00E1352F"/>
    <w:rsid w:val="00E16945"/>
    <w:rsid w:val="00E65891"/>
    <w:rsid w:val="00E71D25"/>
    <w:rsid w:val="00E8455C"/>
    <w:rsid w:val="00E8469F"/>
    <w:rsid w:val="00E95406"/>
    <w:rsid w:val="00EE42B1"/>
    <w:rsid w:val="00F17110"/>
    <w:rsid w:val="00F23EC0"/>
    <w:rsid w:val="00F3043D"/>
    <w:rsid w:val="00F36EE6"/>
    <w:rsid w:val="00F513B8"/>
    <w:rsid w:val="00F64B9F"/>
    <w:rsid w:val="00F8114E"/>
    <w:rsid w:val="00F86EC8"/>
    <w:rsid w:val="00F921B5"/>
    <w:rsid w:val="00F94390"/>
    <w:rsid w:val="00FA289D"/>
    <w:rsid w:val="00FC15D7"/>
    <w:rsid w:val="00FD4C45"/>
    <w:rsid w:val="00FE07FE"/>
    <w:rsid w:val="438F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spacing w:line="240" w:lineRule="auto"/>
      <w:jc w:val="center"/>
      <w:outlineLvl w:val="1"/>
    </w:pPr>
    <w:rPr>
      <w:rFonts w:cs="Times New Roman"/>
      <w:bCs/>
      <w:color w:val="000000" w:themeColor="text1"/>
      <w:sz w:val="40"/>
      <w:szCs w:val="44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tabs>
        <w:tab w:val="left" w:pos="2145"/>
      </w:tabs>
      <w:spacing w:line="240" w:lineRule="auto"/>
      <w:outlineLvl w:val="2"/>
    </w:pPr>
    <w:rPr>
      <w:rFonts w:cs="Times New Roman" w:eastAsiaTheme="majorEastAsia"/>
      <w:spacing w:val="-10"/>
      <w:kern w:val="28"/>
      <w:sz w:val="32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9"/>
    <w:unhideWhenUsed/>
    <w:uiPriority w:val="99"/>
    <w:pPr>
      <w:spacing w:before="360" w:line="276" w:lineRule="auto"/>
      <w:jc w:val="both"/>
    </w:pPr>
    <w:rPr>
      <w:rFonts w:ascii="Times New Roman" w:hAnsi="Times New Roman" w:cs="Times New Roman"/>
      <w:sz w:val="32"/>
      <w:szCs w:val="32"/>
    </w:rPr>
  </w:style>
  <w:style w:type="paragraph" w:styleId="8">
    <w:name w:val="Body Text 2"/>
    <w:basedOn w:val="1"/>
    <w:link w:val="23"/>
    <w:unhideWhenUsed/>
    <w:qFormat/>
    <w:uiPriority w:val="99"/>
    <w:rPr>
      <w:rFonts w:asciiTheme="majorHAnsi" w:hAnsiTheme="majorHAnsi" w:cstheme="majorHAnsi"/>
      <w:sz w:val="36"/>
      <w:szCs w:val="36"/>
    </w:rPr>
  </w:style>
  <w:style w:type="paragraph" w:styleId="9">
    <w:name w:val="foot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3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4">
    <w:name w:val="Title Char"/>
    <w:basedOn w:val="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er Char"/>
    <w:basedOn w:val="5"/>
    <w:link w:val="10"/>
    <w:qFormat/>
    <w:uiPriority w:val="99"/>
  </w:style>
  <w:style w:type="character" w:customStyle="1" w:styleId="16">
    <w:name w:val="Footer Char"/>
    <w:basedOn w:val="5"/>
    <w:link w:val="9"/>
    <w:qFormat/>
    <w:uiPriority w:val="99"/>
  </w:style>
  <w:style w:type="paragraph" w:styleId="17">
    <w:name w:val="Intense Quote"/>
    <w:basedOn w:val="1"/>
    <w:next w:val="1"/>
    <w:link w:val="18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8">
    <w:name w:val="Intense Quote Char"/>
    <w:basedOn w:val="5"/>
    <w:link w:val="17"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9">
    <w:name w:val="Body Text Char"/>
    <w:basedOn w:val="5"/>
    <w:link w:val="7"/>
    <w:qFormat/>
    <w:uiPriority w:val="99"/>
    <w:rPr>
      <w:rFonts w:ascii="Times New Roman" w:hAnsi="Times New Roman" w:cs="Times New Roman"/>
      <w:sz w:val="32"/>
      <w:szCs w:val="32"/>
    </w:rPr>
  </w:style>
  <w:style w:type="character" w:customStyle="1" w:styleId="20">
    <w:name w:val="Heading 2 Char"/>
    <w:basedOn w:val="5"/>
    <w:link w:val="3"/>
    <w:qFormat/>
    <w:uiPriority w:val="9"/>
    <w:rPr>
      <w:rFonts w:cs="Times New Roman"/>
      <w:bCs/>
      <w:color w:val="000000" w:themeColor="text1"/>
      <w:sz w:val="40"/>
      <w:szCs w:val="44"/>
      <w14:textFill>
        <w14:solidFill>
          <w14:schemeClr w14:val="tx1"/>
        </w14:solidFill>
      </w14:textFill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3 Char"/>
    <w:basedOn w:val="5"/>
    <w:link w:val="4"/>
    <w:qFormat/>
    <w:uiPriority w:val="9"/>
    <w:rPr>
      <w:rFonts w:cs="Times New Roman" w:eastAsiaTheme="majorEastAsia"/>
      <w:spacing w:val="-10"/>
      <w:kern w:val="28"/>
      <w:sz w:val="32"/>
      <w:szCs w:val="48"/>
    </w:rPr>
  </w:style>
  <w:style w:type="character" w:customStyle="1" w:styleId="23">
    <w:name w:val="Body Text 2 Char"/>
    <w:basedOn w:val="5"/>
    <w:link w:val="8"/>
    <w:qFormat/>
    <w:uiPriority w:val="99"/>
    <w:rPr>
      <w:rFonts w:asciiTheme="majorHAnsi" w:hAnsiTheme="majorHAnsi" w:cstheme="majorHAnsi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anj\Documents\Custom%20Office%20Templates\Assingnment%20title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D61231-C11E-42DD-BB8D-093A4A3817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Assingnment title page.dotx</Template>
  <Pages>7</Pages>
  <Words>80</Words>
  <Characters>408</Characters>
  <Lines>68</Lines>
  <Paragraphs>23</Paragraphs>
  <TotalTime>5</TotalTime>
  <ScaleCrop>false</ScaleCrop>
  <LinksUpToDate>false</LinksUpToDate>
  <CharactersWithSpaces>465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2023-10-20T15:01:00Z</dcterms:created>
  <dc:creator>DEEBYTE COMPUTERS</dc:creator>
  <cp:lastModifiedBy>DEEBYTE COMPUTERS</cp:lastModifiedBy>
  <dcterms:modified xsi:type="dcterms:W3CDTF">2023-10-26T05:24:52Z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9fea129c-2a75-40d4-bc20-24af6925d03e</vt:lpwstr>
  </property>
  <property fmtid="{D5CDD505-2E9C-101B-9397-08002B2CF9AE}" pid="3" name="KSOProductBuildVer">
    <vt:lpwstr>1033-12.2.0.13266</vt:lpwstr>
  </property>
  <property fmtid="{D5CDD505-2E9C-101B-9397-08002B2CF9AE}" pid="4" name="ICV">
    <vt:lpwstr>467F3C719882431398DF31E7AB75015C_13</vt:lpwstr>
  </property>
</Properties>
</file>